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23" w:rsidRDefault="00973123">
      <w:bookmarkStart w:id="0" w:name="_GoBack"/>
      <w:r>
        <w:t>App-Manager</w:t>
      </w:r>
    </w:p>
    <w:p w:rsidR="00973123" w:rsidRDefault="00973123"/>
    <w:p w:rsidR="00973123" w:rsidRDefault="00973123" w:rsidP="00973123">
      <w:pPr>
        <w:pStyle w:val="Paragraphedeliste"/>
        <w:numPr>
          <w:ilvl w:val="0"/>
          <w:numId w:val="1"/>
        </w:numPr>
      </w:pPr>
      <w:r>
        <w:t>Présentation Générale</w:t>
      </w:r>
    </w:p>
    <w:p w:rsidR="00973123" w:rsidRDefault="00973123">
      <w:r>
        <w:t xml:space="preserve">Bienvenue à toi ! Je te présente mon application web appelé App-manager, elle permet la gestion du stock du matériel dans le parc informatique d’une entreprise donnée.  </w:t>
      </w:r>
    </w:p>
    <w:p w:rsidR="00EA19F1" w:rsidRDefault="00EA19F1" w:rsidP="00973123">
      <w:pPr>
        <w:pStyle w:val="Paragraphedeliste"/>
        <w:numPr>
          <w:ilvl w:val="0"/>
          <w:numId w:val="1"/>
        </w:numPr>
      </w:pPr>
      <w:r>
        <w:t>Fonctionnement Générale</w:t>
      </w:r>
    </w:p>
    <w:p w:rsidR="00EA19F1" w:rsidRDefault="00EA19F1" w:rsidP="00EA19F1">
      <w:r>
        <w:t>Elle permet de :</w:t>
      </w:r>
    </w:p>
    <w:p w:rsidR="00EA19F1" w:rsidRDefault="00EA19F1" w:rsidP="00EA19F1">
      <w:r>
        <w:t xml:space="preserve">                                       *Coté Administrateur :</w:t>
      </w:r>
    </w:p>
    <w:p w:rsidR="00966CF6" w:rsidRDefault="00966CF6" w:rsidP="00EA19F1">
      <w:r>
        <w:t>C’est celui-là qui es à la tête de la gestion du parc informatique, il sera donc le seul à pouvoir :</w:t>
      </w:r>
    </w:p>
    <w:p w:rsidR="00973123" w:rsidRDefault="00EA19F1" w:rsidP="00EA19F1">
      <w:pPr>
        <w:pStyle w:val="Paragraphedeliste"/>
        <w:numPr>
          <w:ilvl w:val="0"/>
          <w:numId w:val="2"/>
        </w:numPr>
      </w:pPr>
      <w:r>
        <w:t xml:space="preserve">Enregistrer le matériel entrant dans le parc informatique </w:t>
      </w:r>
    </w:p>
    <w:p w:rsidR="00EA19F1" w:rsidRDefault="00EA19F1" w:rsidP="00EA19F1">
      <w:pPr>
        <w:pStyle w:val="Paragraphedeliste"/>
        <w:numPr>
          <w:ilvl w:val="0"/>
          <w:numId w:val="2"/>
        </w:numPr>
      </w:pPr>
      <w:r>
        <w:t>Modifier les informations du matériel enregistrer</w:t>
      </w:r>
    </w:p>
    <w:p w:rsidR="00EA19F1" w:rsidRDefault="00EA19F1" w:rsidP="00EA19F1">
      <w:pPr>
        <w:pStyle w:val="Paragraphedeliste"/>
        <w:numPr>
          <w:ilvl w:val="0"/>
          <w:numId w:val="2"/>
        </w:numPr>
      </w:pPr>
      <w:r>
        <w:t>Suivre en temps réel le déplacement du matériel au sein de l’entreprise</w:t>
      </w:r>
    </w:p>
    <w:p w:rsidR="00EA19F1" w:rsidRDefault="00EA19F1" w:rsidP="00EA19F1">
      <w:pPr>
        <w:pStyle w:val="Paragraphedeliste"/>
        <w:numPr>
          <w:ilvl w:val="0"/>
          <w:numId w:val="2"/>
        </w:numPr>
      </w:pPr>
      <w:r>
        <w:t xml:space="preserve">Affecter le matériel a </w:t>
      </w:r>
      <w:r w:rsidR="00966CF6">
        <w:t>un utilisateur donné</w:t>
      </w:r>
    </w:p>
    <w:p w:rsidR="00966CF6" w:rsidRDefault="00966CF6" w:rsidP="00EA19F1">
      <w:pPr>
        <w:pStyle w:val="Paragraphedeliste"/>
        <w:numPr>
          <w:ilvl w:val="0"/>
          <w:numId w:val="2"/>
        </w:numPr>
      </w:pPr>
      <w:r>
        <w:t>Archiver le matériel défaillant ou hors service ou périmer</w:t>
      </w:r>
    </w:p>
    <w:p w:rsidR="00966CF6" w:rsidRDefault="00966CF6" w:rsidP="00966CF6">
      <w:r>
        <w:t xml:space="preserve">                                        *Coté Utilisateur :</w:t>
      </w:r>
    </w:p>
    <w:p w:rsidR="00966CF6" w:rsidRDefault="00966CF6" w:rsidP="00966CF6">
      <w:r>
        <w:t>Après la création de son compte, l’utilisateur ne pourra que pourra :</w:t>
      </w:r>
    </w:p>
    <w:p w:rsidR="00966CF6" w:rsidRDefault="00966CF6" w:rsidP="00966CF6">
      <w:pPr>
        <w:pStyle w:val="Paragraphedeliste"/>
        <w:numPr>
          <w:ilvl w:val="0"/>
          <w:numId w:val="2"/>
        </w:numPr>
      </w:pPr>
      <w:r>
        <w:t>Suivre en temps réel le déplacement du matériel au sein de l’entreprise</w:t>
      </w:r>
    </w:p>
    <w:p w:rsidR="00921C18" w:rsidRDefault="00966CF6" w:rsidP="00921C18">
      <w:pPr>
        <w:pStyle w:val="Paragraphedeliste"/>
        <w:numPr>
          <w:ilvl w:val="0"/>
          <w:numId w:val="2"/>
        </w:numPr>
      </w:pPr>
      <w:r>
        <w:t>Avoir un aperçu des entrée et sorties du matériel au sein de l’entreprise</w:t>
      </w:r>
    </w:p>
    <w:p w:rsidR="00921C18" w:rsidRDefault="00921C18" w:rsidP="00921C18">
      <w:r>
        <w:t>Cette application web permet entre autre aux supérieurs hiérarchique de l’entrepris de pouvoir suivre le travail du responsable de la gestion du parc informatique.</w:t>
      </w:r>
    </w:p>
    <w:p w:rsidR="00966CF6" w:rsidRDefault="00921C18" w:rsidP="00921C18">
      <w:pPr>
        <w:pStyle w:val="Paragraphedeliste"/>
        <w:numPr>
          <w:ilvl w:val="0"/>
          <w:numId w:val="1"/>
        </w:numPr>
      </w:pPr>
      <w:r>
        <w:t>Déploiement</w:t>
      </w:r>
    </w:p>
    <w:p w:rsidR="00973123" w:rsidRDefault="00921C18">
      <w:r>
        <w:t xml:space="preserve">Cette application pour </w:t>
      </w:r>
      <w:r w:rsidR="008D2C04">
        <w:t>être</w:t>
      </w:r>
      <w:r>
        <w:t xml:space="preserve"> utiliser et accessible par tous au seins de l’entreprise, elle d</w:t>
      </w:r>
      <w:r w:rsidR="008D2C04">
        <w:t>oit être déployer dans son serveur local.</w:t>
      </w:r>
    </w:p>
    <w:p w:rsidR="008D2C04" w:rsidRDefault="008D2C04"/>
    <w:p w:rsidR="008D2C04" w:rsidRDefault="008D2C04">
      <w:r>
        <w:t>Cliquez ici pour créer votre compte ou ici pour vous connecter.</w:t>
      </w:r>
    </w:p>
    <w:p w:rsidR="0026491F" w:rsidRDefault="0026491F"/>
    <w:bookmarkEnd w:id="0"/>
    <w:p w:rsidR="0026491F" w:rsidRPr="00973123" w:rsidRDefault="0026491F"/>
    <w:sectPr w:rsidR="0026491F" w:rsidRPr="009731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43D"/>
    <w:multiLevelType w:val="hybridMultilevel"/>
    <w:tmpl w:val="22D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C67D5"/>
    <w:multiLevelType w:val="hybridMultilevel"/>
    <w:tmpl w:val="80A602AC"/>
    <w:lvl w:ilvl="0" w:tplc="C4404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3"/>
    <w:rsid w:val="0026491F"/>
    <w:rsid w:val="00815807"/>
    <w:rsid w:val="008D2C04"/>
    <w:rsid w:val="00921C18"/>
    <w:rsid w:val="00966CF6"/>
    <w:rsid w:val="00973123"/>
    <w:rsid w:val="009A4369"/>
    <w:rsid w:val="00E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820E"/>
  <w15:docId w15:val="{79BA4BC1-7DF3-4CB0-8070-3E08ABED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585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2022-11-10T09:23:00Z</dcterms:created>
  <dcterms:modified xsi:type="dcterms:W3CDTF">2022-11-10T20:02:00Z</dcterms:modified>
</cp:coreProperties>
</file>